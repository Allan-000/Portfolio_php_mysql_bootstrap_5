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5446A9" w14:textId="6D8E22A7" w:rsidR="00FC1022" w:rsidRPr="008D2B44" w:rsidRDefault="008D2B44" w:rsidP="008D2B4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Portfolio</w:t>
                                    </w:r>
                                  </w:p>
                                </w:sdtContent>
                              </w:sdt>
                              <w:p w14:paraId="6227AFB0" w14:textId="23C517A8" w:rsidR="00FC1022" w:rsidRPr="00622C75" w:rsidRDefault="008D2B44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Student</w:t>
                                </w:r>
                                <w:r w:rsidR="00FC1022"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766286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Allan Hassan</w:t>
                                    </w:r>
                                  </w:sdtContent>
                                </w:sdt>
                              </w:p>
                              <w:p w14:paraId="278BDB2A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2020</w:t>
                                </w:r>
                              </w:p>
                              <w:p w14:paraId="3B63A723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790FAB20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6924DA6A" w14:textId="24BB76C5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Datum:</w:t>
                                </w:r>
                                <w:r w:rsidR="00BB26D8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14-10-2021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5446A9" w14:textId="6D8E22A7" w:rsidR="00FC1022" w:rsidRPr="008D2B44" w:rsidRDefault="008D2B44" w:rsidP="008D2B44">
                              <w:pPr>
                                <w:pStyle w:val="Geenafstand"/>
                                <w:spacing w:before="40" w:after="40"/>
                                <w:rPr>
                                  <w:rStyle w:val="Subtielebenadrukking"/>
                                  <w:i w:val="0"/>
                                  <w:iCs w:val="0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Portfolio</w:t>
                              </w:r>
                            </w:p>
                          </w:sdtContent>
                        </w:sdt>
                        <w:p w14:paraId="6227AFB0" w14:textId="23C517A8" w:rsidR="00FC1022" w:rsidRPr="00622C75" w:rsidRDefault="008D2B44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Student</w:t>
                          </w:r>
                          <w:r w:rsidR="00FC1022"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766286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Allan Hassan</w:t>
                              </w:r>
                            </w:sdtContent>
                          </w:sdt>
                        </w:p>
                        <w:p w14:paraId="278BDB2A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2020</w:t>
                          </w:r>
                        </w:p>
                        <w:p w14:paraId="3B63A723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790FAB20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6924DA6A" w14:textId="24BB76C5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Datum:</w:t>
                          </w:r>
                          <w:r w:rsidR="00BB26D8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14-10-2021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4E1E15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4E1E15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1B769B30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D2B4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1B769B30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D2B4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848383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50666A45" w14:textId="74E285B1" w:rsidR="007E4C54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38397" w:history="1">
            <w:r w:rsidR="007E4C54" w:rsidRPr="00C93603">
              <w:rPr>
                <w:rStyle w:val="Hyperlink"/>
                <w:noProof/>
              </w:rPr>
              <w:t>Inhoud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_Toc84838397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1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0407BEAC" w14:textId="374D1FCF" w:rsidR="007E4C54" w:rsidRDefault="004E1E15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398" w:history="1">
            <w:r w:rsidR="007E4C54" w:rsidRPr="00C93603">
              <w:rPr>
                <w:rStyle w:val="Hyperlink"/>
                <w:noProof/>
              </w:rPr>
              <w:t>1</w:t>
            </w:r>
            <w:r w:rsidR="007E4C54">
              <w:rPr>
                <w:rFonts w:eastAsiaTheme="minorEastAsia"/>
                <w:noProof/>
                <w:lang w:eastAsia="nl-NL"/>
              </w:rPr>
              <w:tab/>
            </w:r>
            <w:r w:rsidR="007E4C54" w:rsidRPr="00C93603">
              <w:rPr>
                <w:rStyle w:val="Hyperlink"/>
                <w:noProof/>
              </w:rPr>
              <w:t>ERD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_Toc84838398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2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382A8BA6" w14:textId="6FB432D6" w:rsidR="007E4C54" w:rsidRDefault="004E1E15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399" w:history="1">
            <w:r w:rsidR="007E4C54" w:rsidRPr="00C93603">
              <w:rPr>
                <w:rStyle w:val="Hyperlink"/>
                <w:noProof/>
              </w:rPr>
              <w:t>2</w:t>
            </w:r>
            <w:r w:rsidR="007E4C54">
              <w:rPr>
                <w:rFonts w:eastAsiaTheme="minorEastAsia"/>
                <w:noProof/>
                <w:lang w:eastAsia="nl-NL"/>
              </w:rPr>
              <w:tab/>
            </w:r>
            <w:r w:rsidR="007E4C54" w:rsidRPr="00C93603">
              <w:rPr>
                <w:rStyle w:val="Hyperlink"/>
                <w:noProof/>
              </w:rPr>
              <w:t>Data Dictionary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_Toc84838399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3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533C3DDD" w14:textId="07A1667C" w:rsidR="007E4C54" w:rsidRDefault="004E1E1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400" w:history="1">
            <w:r w:rsidR="007E4C54" w:rsidRPr="00C93603">
              <w:rPr>
                <w:rStyle w:val="Hyperlink"/>
                <w:noProof/>
              </w:rPr>
              <w:t>Bijlage A: Relaties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_Toc84838400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4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491E29F7" w14:textId="61A76671" w:rsidR="007E4C54" w:rsidRDefault="004E1E1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401" w:history="1">
            <w:r w:rsidR="007E4C54" w:rsidRPr="00C93603">
              <w:rPr>
                <w:rStyle w:val="Hyperlink"/>
                <w:noProof/>
              </w:rPr>
              <w:t>Bijlage B: Feedback verslag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_Toc84838401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5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253CCB0A" w14:textId="333E5EC6" w:rsidR="007E4C54" w:rsidRDefault="004E1E1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402" w:history="1">
            <w:r w:rsidR="007E4C54" w:rsidRPr="00C93603">
              <w:rPr>
                <w:rStyle w:val="Hyperlink"/>
                <w:noProof/>
              </w:rPr>
              <w:t>Bijlage C: Contactpagina met email versturen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_Toc84838402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6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2845FE19" w14:textId="0DC6D935" w:rsidR="007E4C54" w:rsidRDefault="004E1E1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403" w:history="1">
            <w:r w:rsidR="007E4C54" w:rsidRPr="00C93603">
              <w:rPr>
                <w:rStyle w:val="Hyperlink"/>
                <w:noProof/>
              </w:rPr>
              <w:t>Bijlage D: Link naar Github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_Toc84838403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7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7F1159D1" w14:textId="2031D92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61DE7214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Pr="00F205B8" w:rsidRDefault="00FC1022" w:rsidP="00F205B8">
      <w:pPr>
        <w:pStyle w:val="Kop1"/>
      </w:pPr>
      <w:bookmarkStart w:id="1" w:name="_Toc84838398"/>
      <w:r>
        <w:lastRenderedPageBreak/>
        <w:t>ERD</w:t>
      </w:r>
      <w:bookmarkEnd w:id="1"/>
    </w:p>
    <w:p w14:paraId="6AB88BF0" w14:textId="336A26F2" w:rsidR="00F54C8A" w:rsidRPr="00222411" w:rsidRDefault="00766286" w:rsidP="00DC3041">
      <w:pPr>
        <w:pStyle w:val="Kop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A64DC79" wp14:editId="0980BDC7">
            <wp:extent cx="6019165" cy="5326380"/>
            <wp:effectExtent l="0" t="0" r="635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348" cy="53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C8A"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2" w:name="_Toc84838399"/>
      <w:r w:rsidRPr="00DC3041">
        <w:lastRenderedPageBreak/>
        <w:t>Data Dictionary</w:t>
      </w:r>
      <w:bookmarkEnd w:id="2"/>
    </w:p>
    <w:p w14:paraId="693EC3B9" w14:textId="66798414" w:rsidR="00766286" w:rsidRDefault="00766286" w:rsidP="0F415017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63F6305D" wp14:editId="7C1E3FBE">
            <wp:extent cx="5731510" cy="3204845"/>
            <wp:effectExtent l="0" t="0" r="2540" b="0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D306" w14:textId="77777777" w:rsidR="00766286" w:rsidRDefault="00766286" w:rsidP="0F415017"/>
    <w:p w14:paraId="1238DB46" w14:textId="78798AE0" w:rsidR="0F415017" w:rsidRDefault="00766286" w:rsidP="0F4150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9D1AD5B" wp14:editId="375F84E1">
            <wp:extent cx="5731510" cy="2139950"/>
            <wp:effectExtent l="0" t="0" r="2540" b="0"/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7DF">
        <w:br w:type="page"/>
      </w:r>
    </w:p>
    <w:p w14:paraId="45A0D202" w14:textId="4B4DA77C" w:rsidR="00A811C8" w:rsidRPr="00A811C8" w:rsidRDefault="00A811C8" w:rsidP="00595FEF">
      <w:pPr>
        <w:pStyle w:val="Kop1"/>
        <w:numPr>
          <w:ilvl w:val="0"/>
          <w:numId w:val="0"/>
        </w:numPr>
        <w:ind w:left="432" w:hanging="432"/>
      </w:pPr>
      <w:bookmarkStart w:id="3" w:name="_Toc84838400"/>
      <w:r>
        <w:lastRenderedPageBreak/>
        <w:t>Bijlage A: Relaties</w:t>
      </w:r>
      <w:bookmarkEnd w:id="3"/>
      <w:r>
        <w:t xml:space="preserve"> </w:t>
      </w:r>
    </w:p>
    <w:p w14:paraId="3B4DD70A" w14:textId="64AB3CB4" w:rsidR="000A16C9" w:rsidRDefault="000A16C9" w:rsidP="0F415017">
      <w:r>
        <w:t>&lt;Zet hier een screenshot van je tabellen relaties in PHPmyAdmin (ontwerper)&gt;</w:t>
      </w:r>
    </w:p>
    <w:p w14:paraId="01EF2CC3" w14:textId="309014E5" w:rsidR="0F415017" w:rsidRDefault="0F415017" w:rsidP="0F415017"/>
    <w:p w14:paraId="7A41FC95" w14:textId="08F0611F" w:rsidR="00A257DF" w:rsidRDefault="007662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8CAAA46" wp14:editId="363E1C1B">
            <wp:extent cx="5731510" cy="507174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7DF">
        <w:br w:type="page"/>
      </w:r>
    </w:p>
    <w:p w14:paraId="4C2B5D1F" w14:textId="77777777" w:rsidR="00D64A4E" w:rsidRDefault="00A811C8" w:rsidP="00595FEF">
      <w:pPr>
        <w:pStyle w:val="Kop1"/>
        <w:numPr>
          <w:ilvl w:val="0"/>
          <w:numId w:val="0"/>
        </w:numPr>
        <w:ind w:left="432" w:hanging="432"/>
      </w:pPr>
      <w:bookmarkStart w:id="4" w:name="_Toc84838401"/>
      <w:r>
        <w:lastRenderedPageBreak/>
        <w:t xml:space="preserve">Bijlage </w:t>
      </w:r>
      <w:r w:rsidR="00C4126D">
        <w:t>B: Feedback verslag</w:t>
      </w:r>
      <w:bookmarkEnd w:id="4"/>
    </w:p>
    <w:p w14:paraId="58EE53CE" w14:textId="0B76F104" w:rsidR="00D64A4E" w:rsidRPr="00D64A4E" w:rsidRDefault="00D64A4E" w:rsidP="00D64A4E">
      <w:pPr>
        <w:pStyle w:val="Geenafstand"/>
        <w:rPr>
          <w:lang w:val="nl-NL"/>
        </w:rPr>
      </w:pPr>
      <w:r>
        <w:rPr>
          <w:lang w:val="nl-NL"/>
        </w:rPr>
        <w:t xml:space="preserve">Vraag minimaal 3 andere om feedback op jouw portfolio: </w:t>
      </w:r>
    </w:p>
    <w:p w14:paraId="4A11E046" w14:textId="77777777" w:rsidR="00D64A4E" w:rsidRPr="00D64A4E" w:rsidRDefault="00D64A4E" w:rsidP="00D64A4E">
      <w:pPr>
        <w:pStyle w:val="Geenafstand"/>
        <w:rPr>
          <w:lang w:val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4A4E" w14:paraId="513F439A" w14:textId="77777777" w:rsidTr="00D6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D5C07D" w14:textId="77777777" w:rsidR="00D64A4E" w:rsidRDefault="00D64A4E" w:rsidP="007118E4">
            <w:pPr>
              <w:pStyle w:val="Geenafstand"/>
            </w:pPr>
            <w:r>
              <w:t xml:space="preserve">Vraag </w:t>
            </w:r>
          </w:p>
        </w:tc>
        <w:tc>
          <w:tcPr>
            <w:tcW w:w="4508" w:type="dxa"/>
          </w:tcPr>
          <w:p w14:paraId="654633D4" w14:textId="77777777" w:rsidR="00D64A4E" w:rsidRDefault="00D64A4E" w:rsidP="007118E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</w:t>
            </w:r>
          </w:p>
        </w:tc>
      </w:tr>
      <w:tr w:rsidR="00D64A4E" w14:paraId="556B67FC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67CC19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top geeft persoon 1 aan jouw portfolio? </w:t>
            </w:r>
          </w:p>
          <w:p w14:paraId="47F32B6B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56D57161" w14:textId="4902C4F8" w:rsidR="00D64A4E" w:rsidRPr="00D64A4E" w:rsidRDefault="00766286" w:rsidP="00D64A4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Goed gestructureerd</w:t>
            </w:r>
          </w:p>
        </w:tc>
      </w:tr>
      <w:tr w:rsidR="00D64A4E" w14:paraId="37C7FF2D" w14:textId="77777777" w:rsidTr="00D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0DC507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tip geeft persoon 1 aan jouw portfolio? </w:t>
            </w:r>
          </w:p>
          <w:p w14:paraId="3625A463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5D203617" w14:textId="235DF72C" w:rsidR="00D64A4E" w:rsidRPr="00D64A4E" w:rsidRDefault="00BB26D8" w:rsidP="00D64A4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 maken van meerdere pages i.p.v single page</w:t>
            </w:r>
          </w:p>
        </w:tc>
      </w:tr>
      <w:tr w:rsidR="00D64A4E" w14:paraId="68F02ED6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042985" w14:textId="77777777" w:rsidR="00D64A4E" w:rsidRPr="00D64A4E" w:rsidRDefault="00D64A4E" w:rsidP="007118E4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16B9975B" w14:textId="77777777" w:rsidR="00D64A4E" w:rsidRPr="00D64A4E" w:rsidRDefault="00D64A4E" w:rsidP="007118E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64A4E" w14:paraId="4F5C9543" w14:textId="77777777" w:rsidTr="00D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C1F350" w14:textId="7898A53F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top geeft persoon 2 aan jouw portfolio? </w:t>
            </w:r>
          </w:p>
          <w:p w14:paraId="2F4DB261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52C0F3FA" w14:textId="7B036F19" w:rsidR="00D64A4E" w:rsidRPr="00D64A4E" w:rsidRDefault="00BB26D8" w:rsidP="00D64A4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Mooie kleuren gekozen, </w:t>
            </w:r>
          </w:p>
        </w:tc>
      </w:tr>
      <w:tr w:rsidR="00D64A4E" w14:paraId="797632DC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A031AF" w14:textId="38D77961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tip geeft persoon 2 aan jouw portfolio? </w:t>
            </w:r>
          </w:p>
          <w:p w14:paraId="2CC92911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3C39336A" w14:textId="7E8B0CC1" w:rsidR="00D64A4E" w:rsidRPr="00D64A4E" w:rsidRDefault="00BB26D8" w:rsidP="00D64A4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responsiefheid beter maken, op tablet en phone</w:t>
            </w:r>
          </w:p>
        </w:tc>
      </w:tr>
      <w:tr w:rsidR="00D64A4E" w14:paraId="78EDD7F5" w14:textId="77777777" w:rsidTr="00D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C22F5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72E5E778" w14:textId="77777777" w:rsidR="00D64A4E" w:rsidRPr="00D64A4E" w:rsidRDefault="00D64A4E" w:rsidP="00D64A4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64A4E" w14:paraId="5657BC6D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75AFC9" w14:textId="75F6B294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top geeft persoon 3 aan jouw portfolio? </w:t>
            </w:r>
          </w:p>
          <w:p w14:paraId="42A91CAE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6CBE29D5" w14:textId="263D604E" w:rsidR="00D64A4E" w:rsidRPr="00D64A4E" w:rsidRDefault="00BB26D8" w:rsidP="00D64A4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Juist het gebruik maken van single page structuur</w:t>
            </w:r>
          </w:p>
        </w:tc>
      </w:tr>
      <w:tr w:rsidR="00D64A4E" w14:paraId="4315F647" w14:textId="77777777" w:rsidTr="00D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E57335" w14:textId="5622DDAA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tip geeft persoon 3 aan jouw portfolio? </w:t>
            </w:r>
          </w:p>
          <w:p w14:paraId="4FC458A4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3A895F33" w14:textId="6D2E90E7" w:rsidR="00D64A4E" w:rsidRPr="00D64A4E" w:rsidRDefault="00BB26D8" w:rsidP="00D64A4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Font sizes zijn niet even gelijk aan alle onderdelen</w:t>
            </w:r>
          </w:p>
        </w:tc>
      </w:tr>
      <w:tr w:rsidR="00D64A4E" w14:paraId="05154C00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292A7D" w14:textId="77777777" w:rsid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254FE51D" w14:textId="77777777" w:rsidR="00D64A4E" w:rsidRPr="00D64A4E" w:rsidRDefault="00D64A4E" w:rsidP="00D64A4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64A4E" w14:paraId="683D01A6" w14:textId="77777777" w:rsidTr="00D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D9F396" w14:textId="79CD4925" w:rsidR="00D64A4E" w:rsidRPr="00D64A4E" w:rsidRDefault="00D64A4E" w:rsidP="00D64A4E">
            <w:pPr>
              <w:pStyle w:val="Geenafstand"/>
              <w:rPr>
                <w:lang w:val="nl-NL"/>
              </w:rPr>
            </w:pPr>
            <w:r w:rsidRPr="00D64A4E">
              <w:rPr>
                <w:lang w:val="nl-NL"/>
              </w:rPr>
              <w:t>W</w:t>
            </w:r>
            <w:r>
              <w:rPr>
                <w:lang w:val="nl-NL"/>
              </w:rPr>
              <w:t>elke tip/ top heb ik</w:t>
            </w:r>
            <w:r w:rsidRPr="00D64A4E">
              <w:rPr>
                <w:lang w:val="nl-NL"/>
              </w:rPr>
              <w:t xml:space="preserve"> meegenomen in mijn portfolio</w:t>
            </w:r>
            <w:r>
              <w:rPr>
                <w:lang w:val="nl-NL"/>
              </w:rPr>
              <w:t>?</w:t>
            </w:r>
          </w:p>
        </w:tc>
        <w:tc>
          <w:tcPr>
            <w:tcW w:w="4508" w:type="dxa"/>
          </w:tcPr>
          <w:p w14:paraId="5B626156" w14:textId="4E635AA9" w:rsidR="00D64A4E" w:rsidRPr="00D64A4E" w:rsidRDefault="00BB26D8" w:rsidP="00D64A4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tips van persoon 2 en 3</w:t>
            </w:r>
          </w:p>
        </w:tc>
      </w:tr>
      <w:tr w:rsidR="00D64A4E" w14:paraId="352B7EE0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E63315" w14:textId="77777777" w:rsidR="00D64A4E" w:rsidRDefault="00D64A4E" w:rsidP="00D64A4E">
            <w:pPr>
              <w:pStyle w:val="Geenafstand"/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Waarom?</w:t>
            </w:r>
          </w:p>
          <w:p w14:paraId="2C93FD26" w14:textId="54771825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44636BCD" w14:textId="018BD0B9" w:rsidR="00D64A4E" w:rsidRPr="00D64A4E" w:rsidRDefault="00BB26D8" w:rsidP="00D64A4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Omdat ze betere resultaten zullen inleveren dan de huidige stand.</w:t>
            </w:r>
          </w:p>
        </w:tc>
      </w:tr>
    </w:tbl>
    <w:p w14:paraId="3C95D7F6" w14:textId="77777777" w:rsidR="00D64A4E" w:rsidRPr="00D64A4E" w:rsidRDefault="00D64A4E" w:rsidP="00D64A4E">
      <w:pPr>
        <w:pStyle w:val="Geenafstand"/>
        <w:rPr>
          <w:lang w:val="nl-NL"/>
        </w:rPr>
      </w:pPr>
    </w:p>
    <w:p w14:paraId="629AE786" w14:textId="7658EA8F" w:rsidR="00C4126D" w:rsidRDefault="00C412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C26B815" w14:textId="77777777" w:rsidR="00C4126D" w:rsidRDefault="00C4126D" w:rsidP="00595FEF">
      <w:pPr>
        <w:pStyle w:val="Kop1"/>
        <w:numPr>
          <w:ilvl w:val="0"/>
          <w:numId w:val="0"/>
        </w:numPr>
        <w:ind w:left="432" w:hanging="432"/>
      </w:pPr>
      <w:bookmarkStart w:id="5" w:name="_Toc84838402"/>
      <w:r>
        <w:lastRenderedPageBreak/>
        <w:t>Bijlage C: Contactpagina met email versturen</w:t>
      </w:r>
      <w:bookmarkEnd w:id="5"/>
    </w:p>
    <w:p w14:paraId="67C1F1F8" w14:textId="200852A4" w:rsidR="00BB26D8" w:rsidRDefault="00595FEF" w:rsidP="00595FEF">
      <w:pPr>
        <w:pStyle w:val="Geenafstand"/>
        <w:rPr>
          <w:rFonts w:eastAsiaTheme="majorEastAsia"/>
          <w:lang w:val="nl-NL"/>
        </w:rPr>
      </w:pPr>
      <w:r w:rsidRPr="00595FEF">
        <w:rPr>
          <w:rFonts w:eastAsiaTheme="majorEastAsia"/>
          <w:lang w:val="nl-NL"/>
        </w:rPr>
        <w:t xml:space="preserve">&lt;screenshot van de pagina, de pagina wordt ook ingeleverd </w:t>
      </w:r>
      <w:r>
        <w:rPr>
          <w:rFonts w:eastAsiaTheme="majorEastAsia"/>
          <w:lang w:val="nl-NL"/>
        </w:rPr>
        <w:t>in je github link</w:t>
      </w:r>
      <w:r w:rsidRPr="00595FEF">
        <w:rPr>
          <w:rFonts w:eastAsiaTheme="majorEastAsia"/>
          <w:lang w:val="nl-NL"/>
        </w:rPr>
        <w:t>&gt;</w:t>
      </w:r>
    </w:p>
    <w:p w14:paraId="7A57291A" w14:textId="7CD0CE3E" w:rsidR="00BB26D8" w:rsidRDefault="00BB26D8" w:rsidP="00595FEF">
      <w:pPr>
        <w:pStyle w:val="Geenafstand"/>
        <w:rPr>
          <w:rFonts w:eastAsiaTheme="majorEastAsia"/>
          <w:lang w:val="nl-NL"/>
        </w:rPr>
      </w:pPr>
    </w:p>
    <w:p w14:paraId="71850DD7" w14:textId="77777777" w:rsidR="00BB26D8" w:rsidRDefault="00BB26D8" w:rsidP="00595FEF">
      <w:pPr>
        <w:pStyle w:val="Geenafstand"/>
        <w:rPr>
          <w:rFonts w:eastAsiaTheme="majorEastAsia"/>
          <w:lang w:val="nl-NL"/>
        </w:rPr>
      </w:pPr>
    </w:p>
    <w:p w14:paraId="354C67B1" w14:textId="63509553" w:rsidR="00C4126D" w:rsidRPr="00595FEF" w:rsidRDefault="00BB26D8" w:rsidP="00595FEF">
      <w:pPr>
        <w:pStyle w:val="Geenafstand"/>
        <w:rPr>
          <w:rFonts w:eastAsiaTheme="majorEastAsia"/>
          <w:lang w:val="nl-NL"/>
        </w:rPr>
      </w:pPr>
      <w:r>
        <w:rPr>
          <w:rFonts w:eastAsiaTheme="majorEastAsia"/>
          <w:noProof/>
          <w:lang w:val="nl-NL"/>
        </w:rPr>
        <w:drawing>
          <wp:inline distT="0" distB="0" distL="0" distR="0" wp14:anchorId="257D71D0" wp14:editId="3BB168A5">
            <wp:extent cx="5731510" cy="3223895"/>
            <wp:effectExtent l="0" t="0" r="2540" b="0"/>
            <wp:docPr id="8" name="Afbeelding 8" descr="Afbeelding met tekst, schermafbeelding, moni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, schermafbeelding, monitor&#10;&#10;Automatisch gegenereerde beschrijvi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26D" w:rsidRPr="00595FEF">
        <w:rPr>
          <w:rFonts w:eastAsiaTheme="majorEastAsia"/>
          <w:lang w:val="nl-NL"/>
        </w:rPr>
        <w:br w:type="page"/>
      </w:r>
    </w:p>
    <w:p w14:paraId="2A9AED2C" w14:textId="0CF516A4" w:rsidR="00A811C8" w:rsidRDefault="00C4126D" w:rsidP="00595FEF">
      <w:pPr>
        <w:pStyle w:val="Kop1"/>
        <w:numPr>
          <w:ilvl w:val="0"/>
          <w:numId w:val="0"/>
        </w:numPr>
        <w:ind w:left="432" w:hanging="432"/>
      </w:pPr>
      <w:bookmarkStart w:id="6" w:name="_Toc84838403"/>
      <w:r>
        <w:lastRenderedPageBreak/>
        <w:t>Bijlage D</w:t>
      </w:r>
      <w:r w:rsidR="00A811C8">
        <w:t xml:space="preserve">: </w:t>
      </w:r>
      <w:r w:rsidR="0001618B">
        <w:t>Link naar Github</w:t>
      </w:r>
      <w:bookmarkEnd w:id="6"/>
      <w:r w:rsidR="00A811C8">
        <w:t xml:space="preserve"> </w:t>
      </w:r>
    </w:p>
    <w:p w14:paraId="7DC3E513" w14:textId="1870F1E9" w:rsidR="00FB7EFD" w:rsidRDefault="00595FEF" w:rsidP="00595FEF">
      <w:pPr>
        <w:pStyle w:val="Geenafstand"/>
        <w:rPr>
          <w:lang w:val="nl-NL"/>
        </w:rPr>
      </w:pPr>
      <w:r w:rsidRPr="00766286">
        <w:rPr>
          <w:lang w:val="nl-NL"/>
        </w:rPr>
        <w:t>&lt;github link&gt;</w:t>
      </w:r>
    </w:p>
    <w:p w14:paraId="3FFD3469" w14:textId="41AC491E" w:rsidR="00BB26D8" w:rsidRPr="00766286" w:rsidRDefault="00044C1D" w:rsidP="00044C1D">
      <w:pPr>
        <w:pStyle w:val="Geenafstand"/>
        <w:rPr>
          <w:lang w:val="nl-NL"/>
        </w:rPr>
      </w:pPr>
      <w:r w:rsidRPr="00044C1D">
        <w:rPr>
          <w:lang w:val="nl-NL"/>
        </w:rPr>
        <w:t>https://github.com/Allan-000/Portfolio_php_mysql_bootstrap_5</w:t>
      </w:r>
    </w:p>
    <w:sectPr w:rsidR="00BB26D8" w:rsidRPr="00766286" w:rsidSect="00A257D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4D5CF" w14:textId="77777777" w:rsidR="004E1E15" w:rsidRDefault="004E1E15" w:rsidP="00A257DF">
      <w:pPr>
        <w:spacing w:after="0" w:line="240" w:lineRule="auto"/>
      </w:pPr>
      <w:r>
        <w:separator/>
      </w:r>
    </w:p>
  </w:endnote>
  <w:endnote w:type="continuationSeparator" w:id="0">
    <w:p w14:paraId="6CD7F7F4" w14:textId="77777777" w:rsidR="004E1E15" w:rsidRDefault="004E1E15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4C318" w14:textId="27E95D1F" w:rsidR="00FC1022" w:rsidRDefault="00FC1022" w:rsidP="00222411">
    <w:pPr>
      <w:pStyle w:val="Voettekst"/>
    </w:pP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B22D0" w14:textId="77777777" w:rsidR="004E1E15" w:rsidRDefault="004E1E15" w:rsidP="00A257DF">
      <w:pPr>
        <w:spacing w:after="0" w:line="240" w:lineRule="auto"/>
      </w:pPr>
      <w:r>
        <w:separator/>
      </w:r>
    </w:p>
  </w:footnote>
  <w:footnote w:type="continuationSeparator" w:id="0">
    <w:p w14:paraId="0B53C215" w14:textId="77777777" w:rsidR="004E1E15" w:rsidRDefault="004E1E15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6CD08" w14:textId="0E139848" w:rsidR="00FC1022" w:rsidRPr="002132BE" w:rsidRDefault="002132BE" w:rsidP="002132BE">
    <w:pPr>
      <w:pStyle w:val="Koptekst"/>
    </w:pPr>
    <w:r>
      <w:t>Technisch Ontwerp</w:t>
    </w:r>
    <w:r>
      <w:tab/>
    </w:r>
    <w:r w:rsidR="00BF4D6B">
      <w:t>Naam</w:t>
    </w:r>
    <w:r>
      <w:t xml:space="preserve"> [</w:t>
    </w:r>
    <w:r w:rsidR="00BF4D6B">
      <w:t>NAAM</w:t>
    </w:r>
    <w:r>
      <w:t>]</w:t>
    </w:r>
    <w:r>
      <w:tab/>
      <w:t xml:space="preserve">Project </w:t>
    </w:r>
    <w:r w:rsidR="00BF4D6B">
      <w:t>Portfolio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1618B"/>
    <w:rsid w:val="00044C1D"/>
    <w:rsid w:val="000502ED"/>
    <w:rsid w:val="00056AB7"/>
    <w:rsid w:val="00093E50"/>
    <w:rsid w:val="000A16C9"/>
    <w:rsid w:val="000B4D5C"/>
    <w:rsid w:val="00126F70"/>
    <w:rsid w:val="0014223B"/>
    <w:rsid w:val="00176B05"/>
    <w:rsid w:val="002132BE"/>
    <w:rsid w:val="00216180"/>
    <w:rsid w:val="00222411"/>
    <w:rsid w:val="00267FD4"/>
    <w:rsid w:val="00306482"/>
    <w:rsid w:val="00313209"/>
    <w:rsid w:val="003703C3"/>
    <w:rsid w:val="004C2F6C"/>
    <w:rsid w:val="004E1E15"/>
    <w:rsid w:val="004E34C0"/>
    <w:rsid w:val="005507D3"/>
    <w:rsid w:val="0056778B"/>
    <w:rsid w:val="00570667"/>
    <w:rsid w:val="00595FEF"/>
    <w:rsid w:val="005B68C9"/>
    <w:rsid w:val="005E1434"/>
    <w:rsid w:val="00622C75"/>
    <w:rsid w:val="006A3780"/>
    <w:rsid w:val="006F503C"/>
    <w:rsid w:val="00766286"/>
    <w:rsid w:val="00792931"/>
    <w:rsid w:val="007A68DD"/>
    <w:rsid w:val="007E4C54"/>
    <w:rsid w:val="00802D6C"/>
    <w:rsid w:val="008D2B44"/>
    <w:rsid w:val="00915AE6"/>
    <w:rsid w:val="009427AF"/>
    <w:rsid w:val="009A329B"/>
    <w:rsid w:val="00A257DF"/>
    <w:rsid w:val="00A5398A"/>
    <w:rsid w:val="00A811C8"/>
    <w:rsid w:val="00AD41A2"/>
    <w:rsid w:val="00AD78C6"/>
    <w:rsid w:val="00AF08B5"/>
    <w:rsid w:val="00B21287"/>
    <w:rsid w:val="00B72BC9"/>
    <w:rsid w:val="00BB26D8"/>
    <w:rsid w:val="00BF4D6B"/>
    <w:rsid w:val="00C40C90"/>
    <w:rsid w:val="00C4126D"/>
    <w:rsid w:val="00C768C2"/>
    <w:rsid w:val="00C83E6F"/>
    <w:rsid w:val="00CC5906"/>
    <w:rsid w:val="00D6287A"/>
    <w:rsid w:val="00D64A4E"/>
    <w:rsid w:val="00DA58D6"/>
    <w:rsid w:val="00DC3041"/>
    <w:rsid w:val="00DC7E50"/>
    <w:rsid w:val="00E93627"/>
    <w:rsid w:val="00F205B8"/>
    <w:rsid w:val="00F54C8A"/>
    <w:rsid w:val="00F575E3"/>
    <w:rsid w:val="00F70932"/>
    <w:rsid w:val="00FA3AD7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astertabel4-Accent1">
    <w:name w:val="Grid Table 4 Accent 1"/>
    <w:basedOn w:val="Standaardtabel"/>
    <w:uiPriority w:val="49"/>
    <w:rsid w:val="00BF4D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D4E1C67A4E64E8A5EE45D21D6EE10" ma:contentTypeVersion="14" ma:contentTypeDescription="Een nieuw document maken." ma:contentTypeScope="" ma:versionID="3efe56194b817a04f6e2df551eee171f">
  <xsd:schema xmlns:xsd="http://www.w3.org/2001/XMLSchema" xmlns:xs="http://www.w3.org/2001/XMLSchema" xmlns:p="http://schemas.microsoft.com/office/2006/metadata/properties" xmlns:ns1="http://schemas.microsoft.com/sharepoint/v3" xmlns:ns2="a95f19fb-cad5-4f59-9d9d-bfe7d2b05f17" xmlns:ns3="73dbb10f-d65e-4026-aa5c-544c0db9c1ca" targetNamespace="http://schemas.microsoft.com/office/2006/metadata/properties" ma:root="true" ma:fieldsID="b1830e0f24cb8090589f31a22731b1a4" ns1:_="" ns2:_="" ns3:_="">
    <xsd:import namespace="http://schemas.microsoft.com/sharepoint/v3"/>
    <xsd:import namespace="a95f19fb-cad5-4f59-9d9d-bfe7d2b05f17"/>
    <xsd:import namespace="73dbb10f-d65e-4026-aa5c-544c0db9c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f19fb-cad5-4f59-9d9d-bfe7d2b05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bb10f-d65e-4026-aa5c-544c0db9c1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4CD39-A22D-41A3-85AA-75C1B13E0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5f19fb-cad5-4f59-9d9d-bfe7d2b05f17"/>
    <ds:schemaRef ds:uri="73dbb10f-d65e-4026-aa5c-544c0db9c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34</TotalTime>
  <Pages>8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Portfolio</dc:subject>
  <dc:creator>Allan Hassan</dc:creator>
  <cp:keywords/>
  <dc:description/>
  <cp:lastModifiedBy>Allan Hassan</cp:lastModifiedBy>
  <cp:revision>5</cp:revision>
  <cp:lastPrinted>2019-10-02T10:33:00Z</cp:lastPrinted>
  <dcterms:created xsi:type="dcterms:W3CDTF">2021-10-11T09:07:00Z</dcterms:created>
  <dcterms:modified xsi:type="dcterms:W3CDTF">2021-10-21T15:29:00Z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0x010100B3FD4E1C67A4E64E8A5EE45D21D6EE10</vt:lpwstr>
  </property>
</Properties>
</file>